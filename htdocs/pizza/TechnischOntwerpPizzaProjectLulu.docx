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6227AFB0" w14:textId="35970B48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r w:rsidR="0016279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Lulu</w:t>
                                </w:r>
                              </w:p>
                              <w:p w14:paraId="278BDB2A" w14:textId="5E0325F6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267E44FB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16279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Pizza</w:t>
                                </w:r>
                                <w:r w:rsidR="0026329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Project</w:t>
                                </w:r>
                              </w:p>
                              <w:p w14:paraId="790FAB20" w14:textId="024181A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16279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Februari 2023</w:t>
                                </w:r>
                              </w:p>
                              <w:p w14:paraId="6924DA6A" w14:textId="717D2818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16279C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8-2-2023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6227AFB0" w14:textId="35970B48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r w:rsidR="0016279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Lulu</w:t>
                          </w:r>
                        </w:p>
                        <w:p w14:paraId="278BDB2A" w14:textId="5E0325F6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267E44FB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16279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Pizza</w:t>
                          </w:r>
                          <w:r w:rsidR="0026329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Project</w:t>
                          </w:r>
                        </w:p>
                        <w:p w14:paraId="790FAB20" w14:textId="024181A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16279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Februari 2023</w:t>
                          </w:r>
                        </w:p>
                        <w:p w14:paraId="6924DA6A" w14:textId="717D2818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16279C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8-2-2023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269210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36C1868D" w14:textId="48E2DAC2" w:rsidR="00A76317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080" w:history="1">
            <w:r w:rsidR="00A76317" w:rsidRPr="00365A11">
              <w:rPr>
                <w:rStyle w:val="Hyperlink"/>
                <w:noProof/>
              </w:rPr>
              <w:t>Inhoud</w:t>
            </w:r>
            <w:r w:rsidR="00A76317">
              <w:rPr>
                <w:noProof/>
                <w:webHidden/>
              </w:rPr>
              <w:tab/>
            </w:r>
            <w:r w:rsidR="00A76317">
              <w:rPr>
                <w:noProof/>
                <w:webHidden/>
              </w:rPr>
              <w:fldChar w:fldCharType="begin"/>
            </w:r>
            <w:r w:rsidR="00A76317">
              <w:rPr>
                <w:noProof/>
                <w:webHidden/>
              </w:rPr>
              <w:instrText xml:space="preserve"> PAGEREF _Toc126921080 \h </w:instrText>
            </w:r>
            <w:r w:rsidR="00A76317">
              <w:rPr>
                <w:noProof/>
                <w:webHidden/>
              </w:rPr>
            </w:r>
            <w:r w:rsidR="00A76317">
              <w:rPr>
                <w:noProof/>
                <w:webHidden/>
              </w:rPr>
              <w:fldChar w:fldCharType="separate"/>
            </w:r>
            <w:r w:rsidR="00A76317">
              <w:rPr>
                <w:noProof/>
                <w:webHidden/>
              </w:rPr>
              <w:t>1</w:t>
            </w:r>
            <w:r w:rsidR="00A76317">
              <w:rPr>
                <w:noProof/>
                <w:webHidden/>
              </w:rPr>
              <w:fldChar w:fldCharType="end"/>
            </w:r>
          </w:hyperlink>
        </w:p>
        <w:p w14:paraId="3953967B" w14:textId="51905E2C" w:rsidR="00A76317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6921081" w:history="1">
            <w:r w:rsidR="00A76317" w:rsidRPr="00365A11">
              <w:rPr>
                <w:rStyle w:val="Hyperlink"/>
                <w:noProof/>
              </w:rPr>
              <w:t>1</w:t>
            </w:r>
            <w:r w:rsidR="00A76317">
              <w:rPr>
                <w:rFonts w:eastAsiaTheme="minorEastAsia"/>
                <w:noProof/>
                <w:lang w:val="en-NL" w:eastAsia="en-NL"/>
              </w:rPr>
              <w:tab/>
            </w:r>
            <w:r w:rsidR="00A76317" w:rsidRPr="00365A11">
              <w:rPr>
                <w:rStyle w:val="Hyperlink"/>
                <w:noProof/>
              </w:rPr>
              <w:t>ERD</w:t>
            </w:r>
            <w:r w:rsidR="00A76317">
              <w:rPr>
                <w:noProof/>
                <w:webHidden/>
              </w:rPr>
              <w:tab/>
            </w:r>
            <w:r w:rsidR="00A76317">
              <w:rPr>
                <w:noProof/>
                <w:webHidden/>
              </w:rPr>
              <w:fldChar w:fldCharType="begin"/>
            </w:r>
            <w:r w:rsidR="00A76317">
              <w:rPr>
                <w:noProof/>
                <w:webHidden/>
              </w:rPr>
              <w:instrText xml:space="preserve"> PAGEREF _Toc126921081 \h </w:instrText>
            </w:r>
            <w:r w:rsidR="00A76317">
              <w:rPr>
                <w:noProof/>
                <w:webHidden/>
              </w:rPr>
            </w:r>
            <w:r w:rsidR="00A76317">
              <w:rPr>
                <w:noProof/>
                <w:webHidden/>
              </w:rPr>
              <w:fldChar w:fldCharType="separate"/>
            </w:r>
            <w:r w:rsidR="00A76317">
              <w:rPr>
                <w:noProof/>
                <w:webHidden/>
              </w:rPr>
              <w:t>2</w:t>
            </w:r>
            <w:r w:rsidR="00A76317">
              <w:rPr>
                <w:noProof/>
                <w:webHidden/>
              </w:rPr>
              <w:fldChar w:fldCharType="end"/>
            </w:r>
          </w:hyperlink>
        </w:p>
        <w:p w14:paraId="3B0E858D" w14:textId="688F940F" w:rsidR="00A76317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6921083" w:history="1">
            <w:r w:rsidR="00A76317" w:rsidRPr="00365A11">
              <w:rPr>
                <w:rStyle w:val="Hyperlink"/>
                <w:noProof/>
              </w:rPr>
              <w:t>2</w:t>
            </w:r>
            <w:r w:rsidR="00A76317">
              <w:rPr>
                <w:rFonts w:eastAsiaTheme="minorEastAsia"/>
                <w:noProof/>
                <w:lang w:val="en-NL" w:eastAsia="en-NL"/>
              </w:rPr>
              <w:tab/>
            </w:r>
            <w:r w:rsidR="00A76317" w:rsidRPr="00365A11">
              <w:rPr>
                <w:rStyle w:val="Hyperlink"/>
                <w:noProof/>
              </w:rPr>
              <w:t>Data Dictionary</w:t>
            </w:r>
            <w:r w:rsidR="00A76317">
              <w:rPr>
                <w:noProof/>
                <w:webHidden/>
              </w:rPr>
              <w:tab/>
            </w:r>
            <w:r w:rsidR="00A76317">
              <w:rPr>
                <w:noProof/>
                <w:webHidden/>
              </w:rPr>
              <w:fldChar w:fldCharType="begin"/>
            </w:r>
            <w:r w:rsidR="00A76317">
              <w:rPr>
                <w:noProof/>
                <w:webHidden/>
              </w:rPr>
              <w:instrText xml:space="preserve"> PAGEREF _Toc126921083 \h </w:instrText>
            </w:r>
            <w:r w:rsidR="00A76317">
              <w:rPr>
                <w:noProof/>
                <w:webHidden/>
              </w:rPr>
            </w:r>
            <w:r w:rsidR="00A76317">
              <w:rPr>
                <w:noProof/>
                <w:webHidden/>
              </w:rPr>
              <w:fldChar w:fldCharType="separate"/>
            </w:r>
            <w:r w:rsidR="00A76317">
              <w:rPr>
                <w:noProof/>
                <w:webHidden/>
              </w:rPr>
              <w:t>2</w:t>
            </w:r>
            <w:r w:rsidR="00A76317">
              <w:rPr>
                <w:noProof/>
                <w:webHidden/>
              </w:rPr>
              <w:fldChar w:fldCharType="end"/>
            </w:r>
          </w:hyperlink>
        </w:p>
        <w:p w14:paraId="7F1159D1" w14:textId="372656A1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126921081"/>
      <w:r>
        <w:lastRenderedPageBreak/>
        <w:t>ERD</w:t>
      </w:r>
      <w:bookmarkEnd w:id="1"/>
    </w:p>
    <w:p w14:paraId="6AB88BF0" w14:textId="440B1A4C" w:rsidR="00F54C8A" w:rsidRPr="00222411" w:rsidRDefault="00126C21" w:rsidP="00DC3041">
      <w:pPr>
        <w:pStyle w:val="Kop1"/>
        <w:numPr>
          <w:ilvl w:val="0"/>
          <w:numId w:val="0"/>
        </w:numPr>
      </w:pPr>
      <w:r w:rsidRPr="00126C21">
        <w:drawing>
          <wp:inline distT="0" distB="0" distL="0" distR="0" wp14:anchorId="78FCBF8E" wp14:editId="7ADAD30D">
            <wp:extent cx="5731510" cy="3326130"/>
            <wp:effectExtent l="0" t="0" r="2540" b="7620"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502" w14:textId="77777777" w:rsidR="00A257DF" w:rsidRDefault="00DC3041" w:rsidP="00DC3041">
      <w:pPr>
        <w:pStyle w:val="Kop1"/>
      </w:pPr>
      <w:bookmarkStart w:id="2" w:name="_Toc126921083"/>
      <w:r w:rsidRPr="00DC3041">
        <w:t>Data Dictionary</w:t>
      </w:r>
      <w:bookmarkEnd w:id="2"/>
    </w:p>
    <w:p w14:paraId="7DC3E513" w14:textId="37FA9846" w:rsidR="00FB7EFD" w:rsidRDefault="00126C21" w:rsidP="00FB7EFD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 w:rsidRPr="00126C21"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  <w:drawing>
          <wp:inline distT="0" distB="0" distL="0" distR="0" wp14:anchorId="23B0889A" wp14:editId="67387A3A">
            <wp:extent cx="4433455" cy="3712393"/>
            <wp:effectExtent l="0" t="0" r="5715" b="2540"/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23" cy="37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A3E" w14:textId="49EA8E81" w:rsidR="000A049A" w:rsidRPr="00B37907" w:rsidRDefault="000A049A" w:rsidP="00B37907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</w:p>
    <w:sectPr w:rsidR="000A049A" w:rsidRPr="00B37907" w:rsidSect="00A257D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8460" w14:textId="77777777" w:rsidR="00AE2989" w:rsidRDefault="00AE2989" w:rsidP="00A257DF">
      <w:pPr>
        <w:spacing w:after="0" w:line="240" w:lineRule="auto"/>
      </w:pPr>
      <w:r>
        <w:separator/>
      </w:r>
    </w:p>
  </w:endnote>
  <w:endnote w:type="continuationSeparator" w:id="0">
    <w:p w14:paraId="0D2CCD4F" w14:textId="77777777" w:rsidR="00AE2989" w:rsidRDefault="00AE2989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8D992" w14:textId="77777777" w:rsidR="00AE2989" w:rsidRDefault="00AE2989" w:rsidP="00A257DF">
      <w:pPr>
        <w:spacing w:after="0" w:line="240" w:lineRule="auto"/>
      </w:pPr>
      <w:r>
        <w:separator/>
      </w:r>
    </w:p>
  </w:footnote>
  <w:footnote w:type="continuationSeparator" w:id="0">
    <w:p w14:paraId="507D6FF0" w14:textId="77777777" w:rsidR="00AE2989" w:rsidRDefault="00AE2989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19C30210" w:rsidR="00FC1022" w:rsidRPr="002132BE" w:rsidRDefault="002132BE" w:rsidP="002132BE">
    <w:pPr>
      <w:pStyle w:val="Koptekst"/>
    </w:pPr>
    <w:r>
      <w:t>Technisch Ontwerp</w:t>
    </w:r>
    <w:r>
      <w:tab/>
    </w:r>
    <w:r w:rsidR="000A049A">
      <w:t xml:space="preserve">Lulu </w:t>
    </w:r>
    <w:r>
      <w:tab/>
    </w:r>
    <w:r w:rsidR="000A049A">
      <w:t>Pizza Project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1367"/>
    <w:rsid w:val="00056AB7"/>
    <w:rsid w:val="00093E50"/>
    <w:rsid w:val="000A049A"/>
    <w:rsid w:val="000A3F20"/>
    <w:rsid w:val="000B4D5C"/>
    <w:rsid w:val="000D6F43"/>
    <w:rsid w:val="00126C21"/>
    <w:rsid w:val="00126F70"/>
    <w:rsid w:val="0014223B"/>
    <w:rsid w:val="0016279C"/>
    <w:rsid w:val="00176B05"/>
    <w:rsid w:val="001B019E"/>
    <w:rsid w:val="001B443B"/>
    <w:rsid w:val="001D5B92"/>
    <w:rsid w:val="002132BE"/>
    <w:rsid w:val="00216180"/>
    <w:rsid w:val="00220134"/>
    <w:rsid w:val="00220A2C"/>
    <w:rsid w:val="00222411"/>
    <w:rsid w:val="00263292"/>
    <w:rsid w:val="00267FD4"/>
    <w:rsid w:val="00313209"/>
    <w:rsid w:val="003703C3"/>
    <w:rsid w:val="00460156"/>
    <w:rsid w:val="004C2F6C"/>
    <w:rsid w:val="004E34C0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7A68DD"/>
    <w:rsid w:val="00802D6C"/>
    <w:rsid w:val="00905DFD"/>
    <w:rsid w:val="0090726B"/>
    <w:rsid w:val="00915AE6"/>
    <w:rsid w:val="009427AF"/>
    <w:rsid w:val="009A329B"/>
    <w:rsid w:val="00A2239C"/>
    <w:rsid w:val="00A257DF"/>
    <w:rsid w:val="00A5398A"/>
    <w:rsid w:val="00A76317"/>
    <w:rsid w:val="00AD41A2"/>
    <w:rsid w:val="00AD78C6"/>
    <w:rsid w:val="00AE2989"/>
    <w:rsid w:val="00AF08B5"/>
    <w:rsid w:val="00B21287"/>
    <w:rsid w:val="00B3790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6B9F25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lcf76f155ced4ddcb4097134ff3c332f xmlns="050dd406-4f3e-42d5-938a-94fb71f2e1cc">
      <Terms xmlns="http://schemas.microsoft.com/office/infopath/2007/PartnerControls"/>
    </lcf76f155ced4ddcb4097134ff3c332f>
    <ReferenceId xmlns="050dd406-4f3e-42d5-938a-94fb71f2e1cc" xsi:nil="true"/>
    <MediaLengthInSeconds xmlns="050dd406-4f3e-42d5-938a-94fb71f2e1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6CE892CF7741B3D2F2D2C9668EAA" ma:contentTypeVersion="14" ma:contentTypeDescription="Create a new document." ma:contentTypeScope="" ma:versionID="77e45d329620cdbd683da33204ec92c7">
  <xsd:schema xmlns:xsd="http://www.w3.org/2001/XMLSchema" xmlns:xs="http://www.w3.org/2001/XMLSchema" xmlns:p="http://schemas.microsoft.com/office/2006/metadata/properties" xmlns:ns2="050dd406-4f3e-42d5-938a-94fb71f2e1cc" xmlns:ns3="01a38fba-f302-4688-b704-a1f05c51a629" targetNamespace="http://schemas.microsoft.com/office/2006/metadata/properties" ma:root="true" ma:fieldsID="2a2ce713e72d134ae974f0f569db9c76" ns2:_="" ns3:_="">
    <xsd:import namespace="050dd406-4f3e-42d5-938a-94fb71f2e1cc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d406-4f3e-42d5-938a-94fb71f2e1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01a38fba-f302-4688-b704-a1f05c51a629"/>
    <ds:schemaRef ds:uri="050dd406-4f3e-42d5-938a-94fb71f2e1cc"/>
  </ds:schemaRefs>
</ds:datastoreItem>
</file>

<file path=customXml/itemProps5.xml><?xml version="1.0" encoding="utf-8"?>
<ds:datastoreItem xmlns:ds="http://schemas.openxmlformats.org/officeDocument/2006/customXml" ds:itemID="{48AD5DFF-CAAB-421A-92CD-71461AED9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d406-4f3e-42d5-938a-94fb71f2e1cc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42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Lulu Rijpkema</cp:lastModifiedBy>
  <cp:revision>22</cp:revision>
  <cp:lastPrinted>2019-10-02T10:33:00Z</cp:lastPrinted>
  <dcterms:created xsi:type="dcterms:W3CDTF">2022-09-30T09:25:00Z</dcterms:created>
  <dcterms:modified xsi:type="dcterms:W3CDTF">2023-03-29T13:15:00Z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0x010100119D6CE892CF7741B3D2F2D2C9668EAA</vt:lpwstr>
  </property>
  <property fmtid="{D5CDD505-2E9C-101B-9397-08002B2CF9AE}" pid="3" name="MediaServiceImageTags">
    <vt:lpwstr/>
  </property>
  <property fmtid="{D5CDD505-2E9C-101B-9397-08002B2CF9AE}" pid="4" name="Order">
    <vt:r8>7800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